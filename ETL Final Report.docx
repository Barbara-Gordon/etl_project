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857" w:rsidRDefault="006529F1">
      <w:pPr>
        <w:pStyle w:val="Title"/>
      </w:pPr>
      <w:r>
        <w:t>ETL Final Report</w:t>
      </w:r>
      <w:r w:rsidR="00B83857">
        <w:t xml:space="preserve"> By</w:t>
      </w:r>
      <w:r w:rsidR="00392A41">
        <w:t xml:space="preserve"> </w:t>
      </w:r>
      <w:r w:rsidR="00B83857">
        <w:t>Erin Cunningham</w:t>
      </w:r>
    </w:p>
    <w:p w:rsidR="00B83857" w:rsidRDefault="00B83857">
      <w:pPr>
        <w:pStyle w:val="Title"/>
      </w:pPr>
      <w:r>
        <w:t xml:space="preserve">And </w:t>
      </w:r>
    </w:p>
    <w:p w:rsidR="00B83857" w:rsidRDefault="00B83857">
      <w:pPr>
        <w:pStyle w:val="Title"/>
      </w:pPr>
      <w:r>
        <w:t>Chidera Nwaubi</w:t>
      </w:r>
    </w:p>
    <w:p w:rsidR="00855982" w:rsidRPr="00855982" w:rsidRDefault="006529F1" w:rsidP="00855982">
      <w:pPr>
        <w:pStyle w:val="Heading1"/>
      </w:pPr>
      <w:r>
        <w:t>Extraction</w:t>
      </w:r>
    </w:p>
    <w:p w:rsidR="00855982" w:rsidRDefault="006529F1" w:rsidP="006529F1">
      <w:r>
        <w:t>For the extraction stage of the ETL process</w:t>
      </w:r>
      <w:r w:rsidR="00381A81">
        <w:t>,</w:t>
      </w:r>
      <w:r>
        <w:t xml:space="preserve"> we chose to use Kaggle as one of our data sources, and Wikipedia as the second source of our data. To extract our Kaggle data</w:t>
      </w:r>
      <w:r w:rsidR="00381A81">
        <w:t>,</w:t>
      </w:r>
      <w:r>
        <w:t xml:space="preserve"> we performed an API call from an open data site</w:t>
      </w:r>
      <w:r w:rsidR="00E23547">
        <w:t xml:space="preserve">/library </w:t>
      </w:r>
      <w:proofErr w:type="spellStart"/>
      <w:r w:rsidR="00E23547">
        <w:t>Socrata</w:t>
      </w:r>
      <w:proofErr w:type="spellEnd"/>
      <w:r w:rsidR="00E23547">
        <w:t>. This dataset consisted of the full inventory(50k+) of items contained in Seattle Public Library’s collection.</w:t>
      </w:r>
      <w:r w:rsidR="00B26085">
        <w:t xml:space="preserve"> If given more time we could have restricted the </w:t>
      </w:r>
      <w:r w:rsidR="00B83857">
        <w:t>data</w:t>
      </w:r>
      <w:r w:rsidR="00B26085">
        <w:t xml:space="preserve"> to books </w:t>
      </w:r>
      <w:r w:rsidR="00381A81">
        <w:t>list</w:t>
      </w:r>
      <w:r w:rsidR="00B26085">
        <w:t>ed in the library and n</w:t>
      </w:r>
      <w:r w:rsidR="00B83857">
        <w:t>ot include the DVDs, magazines, etc.</w:t>
      </w:r>
      <w:r w:rsidR="00E23547">
        <w:t xml:space="preserve"> For our Wikipedia data source</w:t>
      </w:r>
      <w:r w:rsidR="00381A81">
        <w:t>,</w:t>
      </w:r>
      <w:r w:rsidR="00E23547">
        <w:t xml:space="preserve"> we performed a web scrape of the New York Time’s best seller’s list data(HTML Tables) on Wikipedia from 1971 to 2017.</w:t>
      </w:r>
      <w:r w:rsidR="00381A81">
        <w:t xml:space="preserve"> </w:t>
      </w:r>
      <w:r w:rsidR="00C04EA6">
        <w:t xml:space="preserve">We </w:t>
      </w:r>
      <w:r w:rsidR="00381A81">
        <w:t>achiev</w:t>
      </w:r>
      <w:r w:rsidR="00C04EA6">
        <w:t>ed this web scra</w:t>
      </w:r>
      <w:r w:rsidR="00381A81">
        <w:t>p</w:t>
      </w:r>
      <w:r w:rsidR="00C04EA6">
        <w:t xml:space="preserve">e utilizing </w:t>
      </w:r>
      <w:r w:rsidR="00381A81">
        <w:t>Selenium.</w:t>
      </w:r>
      <w:r w:rsidR="00E23547">
        <w:t xml:space="preserve"> There were 676 New York Time’s best sellers </w:t>
      </w:r>
      <w:r w:rsidR="00381A81">
        <w:t>at</w:t>
      </w:r>
      <w:r w:rsidR="00E23547">
        <w:t xml:space="preserve"> that </w:t>
      </w:r>
      <w:r w:rsidR="00381A81">
        <w:t>period</w:t>
      </w:r>
      <w:r w:rsidR="00E23547">
        <w:t xml:space="preserve">. We wanted to see how many books in Seattle’s Public Library were </w:t>
      </w:r>
      <w:r w:rsidR="00B26085">
        <w:t>New York Time’s best sellers.</w:t>
      </w:r>
    </w:p>
    <w:p w:rsidR="00E23547" w:rsidRDefault="00E23547" w:rsidP="006529F1"/>
    <w:p w:rsidR="00C04EA6" w:rsidRDefault="00C04EA6" w:rsidP="006529F1">
      <w:r>
        <w:rPr>
          <w:noProof/>
        </w:rPr>
        <w:drawing>
          <wp:inline distT="0" distB="0" distL="0" distR="0" wp14:anchorId="33DBA733" wp14:editId="251A566D">
            <wp:extent cx="3033095" cy="1461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824" cy="14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085" w:rsidRPr="00B26085">
        <w:rPr>
          <w:noProof/>
        </w:rPr>
        <w:t xml:space="preserve"> </w:t>
      </w:r>
      <w:r w:rsidR="00B26085">
        <w:rPr>
          <w:noProof/>
        </w:rPr>
        <w:drawing>
          <wp:inline distT="0" distB="0" distL="0" distR="0" wp14:anchorId="149EC505" wp14:editId="23B5E0D1">
            <wp:extent cx="2799389" cy="151992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125" cy="154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F1" w:rsidRDefault="00C04EA6" w:rsidP="00855982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Socrata</w:t>
      </w:r>
      <w:proofErr w:type="spellEnd"/>
      <w:r>
        <w:rPr>
          <w:b/>
        </w:rPr>
        <w:t xml:space="preserve"> </w:t>
      </w:r>
      <w:r w:rsidR="00B26085">
        <w:rPr>
          <w:b/>
        </w:rPr>
        <w:t xml:space="preserve">API </w:t>
      </w:r>
      <w:r>
        <w:rPr>
          <w:b/>
        </w:rPr>
        <w:t>Data Extraction)</w:t>
      </w:r>
      <w:r w:rsidR="00B26085">
        <w:rPr>
          <w:b/>
        </w:rPr>
        <w:t xml:space="preserve">                                                           (Wikipedia Web scrape)</w:t>
      </w:r>
    </w:p>
    <w:p w:rsidR="00F15F5C" w:rsidRPr="00C04EA6" w:rsidRDefault="00F15F5C" w:rsidP="00855982">
      <w:pPr>
        <w:rPr>
          <w:b/>
        </w:rPr>
      </w:pPr>
      <w:r>
        <w:rPr>
          <w:b/>
        </w:rPr>
        <w:t xml:space="preserve">                                                                                                    </w:t>
      </w:r>
      <w:r w:rsidR="00392A41">
        <w:rPr>
          <w:noProof/>
        </w:rPr>
        <w:drawing>
          <wp:inline distT="0" distB="0" distL="0" distR="0" wp14:anchorId="06B3869B" wp14:editId="303F89E1">
            <wp:extent cx="2424674" cy="2079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923" cy="24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5C" w:rsidRDefault="00F15F5C" w:rsidP="006529F1">
      <w:pPr>
        <w:pStyle w:val="Heading1"/>
      </w:pPr>
    </w:p>
    <w:p w:rsidR="00F15F5C" w:rsidRDefault="00F15F5C" w:rsidP="006529F1">
      <w:pPr>
        <w:pStyle w:val="Heading1"/>
      </w:pPr>
    </w:p>
    <w:p w:rsidR="006529F1" w:rsidRPr="00855982" w:rsidRDefault="006529F1" w:rsidP="006529F1">
      <w:pPr>
        <w:pStyle w:val="Heading1"/>
      </w:pPr>
      <w:r>
        <w:t>TRANSFORMATION</w:t>
      </w:r>
    </w:p>
    <w:p w:rsidR="006529F1" w:rsidRDefault="00B83857" w:rsidP="00855982">
      <w:r>
        <w:t xml:space="preserve">We began the cleaning process by manipulating the columns. The </w:t>
      </w:r>
      <w:proofErr w:type="spellStart"/>
      <w:r>
        <w:t>Socrata</w:t>
      </w:r>
      <w:proofErr w:type="spellEnd"/>
      <w:r>
        <w:t xml:space="preserve"> title data column consisted of the title, type, and author’s name</w:t>
      </w:r>
      <w:r w:rsidR="00381A81">
        <w:t>,</w:t>
      </w:r>
      <w:r>
        <w:t xml:space="preserve"> so we extracted just the actual title and created a new column called short title. Another issue we encountered was that there were multiple ISBNs in the </w:t>
      </w:r>
      <w:r w:rsidR="00381A81">
        <w:t>ISBN</w:t>
      </w:r>
      <w:r>
        <w:t xml:space="preserve"> column. We cleaned this up by </w:t>
      </w:r>
      <w:r w:rsidR="00F15F5C">
        <w:t xml:space="preserve">creating a new column that consisted of the first </w:t>
      </w:r>
      <w:r w:rsidR="00381A81">
        <w:t>ISBN</w:t>
      </w:r>
      <w:r w:rsidR="00F15F5C">
        <w:t xml:space="preserve"> in the record.</w:t>
      </w:r>
      <w:r>
        <w:t xml:space="preserve"> </w:t>
      </w:r>
      <w:r w:rsidR="00F15F5C">
        <w:t>Als</w:t>
      </w:r>
      <w:r w:rsidR="00381A81">
        <w:t>o,</w:t>
      </w:r>
      <w:r w:rsidR="00F15F5C">
        <w:t xml:space="preserve"> the author name column </w:t>
      </w:r>
      <w:r w:rsidR="00381A81">
        <w:t>includ</w:t>
      </w:r>
      <w:r w:rsidR="00F15F5C">
        <w:t xml:space="preserve">ed the author’s name as well as a year. We cleaned this column up by removing the year </w:t>
      </w:r>
      <w:r w:rsidR="00392A41">
        <w:t>from the author name column.</w:t>
      </w:r>
      <w:r w:rsidR="00184685">
        <w:t xml:space="preserve"> The </w:t>
      </w:r>
      <w:proofErr w:type="spellStart"/>
      <w:r w:rsidR="00184685">
        <w:t>Socrata</w:t>
      </w:r>
      <w:proofErr w:type="spellEnd"/>
      <w:r w:rsidR="00184685">
        <w:t xml:space="preserve"> data w</w:t>
      </w:r>
      <w:r w:rsidR="00381A81">
        <w:t>e</w:t>
      </w:r>
      <w:r w:rsidR="00184685">
        <w:t xml:space="preserve"> loaded unto </w:t>
      </w:r>
      <w:r w:rsidR="00381A81">
        <w:t>the</w:t>
      </w:r>
      <w:r w:rsidR="00184685">
        <w:t xml:space="preserve"> data frame </w:t>
      </w:r>
      <w:proofErr w:type="spellStart"/>
      <w:r w:rsidR="00184685">
        <w:t>results_df</w:t>
      </w:r>
      <w:proofErr w:type="spellEnd"/>
      <w:r w:rsidR="00381A81">
        <w:t>.</w:t>
      </w:r>
    </w:p>
    <w:p w:rsidR="00F15F5C" w:rsidRDefault="00F15F5C" w:rsidP="00855982">
      <w:r>
        <w:rPr>
          <w:noProof/>
        </w:rPr>
        <w:drawing>
          <wp:inline distT="0" distB="0" distL="0" distR="0" wp14:anchorId="64FEAE89" wp14:editId="197AB462">
            <wp:extent cx="2994660" cy="980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040" cy="9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A41">
        <w:t xml:space="preserve">       </w:t>
      </w:r>
    </w:p>
    <w:p w:rsidR="00F15F5C" w:rsidRDefault="00392A41" w:rsidP="00855982">
      <w:r>
        <w:rPr>
          <w:noProof/>
        </w:rPr>
        <w:drawing>
          <wp:inline distT="0" distB="0" distL="0" distR="0" wp14:anchorId="401F6553" wp14:editId="0F7EF899">
            <wp:extent cx="3645667" cy="95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860" cy="9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5C" w:rsidRDefault="00392A41" w:rsidP="00F15F5C">
      <w:pPr>
        <w:tabs>
          <w:tab w:val="left" w:pos="2832"/>
        </w:tabs>
      </w:pPr>
      <w:r>
        <w:t>For the Wikipedia web scrape</w:t>
      </w:r>
      <w:r w:rsidR="00381A81">
        <w:t>,</w:t>
      </w:r>
      <w:r>
        <w:t xml:space="preserve"> we loaded the </w:t>
      </w:r>
      <w:r w:rsidR="00184685">
        <w:t xml:space="preserve">extracted output into a data frame </w:t>
      </w:r>
      <w:proofErr w:type="spellStart"/>
      <w:r w:rsidR="00184685">
        <w:t>df_prime</w:t>
      </w:r>
      <w:proofErr w:type="spellEnd"/>
      <w:r w:rsidR="00184685">
        <w:t xml:space="preserve">. We edited the ISBN to remove all dashes from the data frame we also changed the name of the column date to </w:t>
      </w:r>
      <w:r w:rsidR="00381A81">
        <w:t xml:space="preserve">the </w:t>
      </w:r>
      <w:r w:rsidR="00184685">
        <w:t>first appearance to notate in the data frame that only the first year a book was placed on the best seller list was extracted. Th</w:t>
      </w:r>
      <w:r w:rsidR="00381A81">
        <w:t>e</w:t>
      </w:r>
      <w:r w:rsidR="00184685">
        <w:t xml:space="preserve"> </w:t>
      </w:r>
      <w:r w:rsidR="00381A81">
        <w:t xml:space="preserve">edit </w:t>
      </w:r>
      <w:bookmarkStart w:id="0" w:name="_GoBack"/>
      <w:bookmarkEnd w:id="0"/>
      <w:r w:rsidR="00184685">
        <w:t>was</w:t>
      </w:r>
      <w:r w:rsidR="00381A81">
        <w:t xml:space="preserve"> performed </w:t>
      </w:r>
      <w:r w:rsidR="00184685">
        <w:t>because some books became NYT best sellers at multiple occasions during the 30</w:t>
      </w:r>
      <w:r w:rsidR="00381A81">
        <w:t xml:space="preserve"> years,</w:t>
      </w:r>
      <w:r w:rsidR="00184685">
        <w:t xml:space="preserve"> but we only wanted to count each book on the list once.</w:t>
      </w:r>
    </w:p>
    <w:p w:rsidR="00184685" w:rsidRDefault="00184685" w:rsidP="00F15F5C">
      <w:pPr>
        <w:tabs>
          <w:tab w:val="left" w:pos="2832"/>
        </w:tabs>
      </w:pPr>
      <w:r>
        <w:rPr>
          <w:noProof/>
        </w:rPr>
        <w:drawing>
          <wp:inline distT="0" distB="0" distL="0" distR="0" wp14:anchorId="586B7EEB" wp14:editId="4FBEAFD5">
            <wp:extent cx="3179328" cy="97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173" cy="98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85" w:rsidRDefault="00184685" w:rsidP="00F15F5C">
      <w:pPr>
        <w:tabs>
          <w:tab w:val="left" w:pos="2832"/>
        </w:tabs>
      </w:pPr>
    </w:p>
    <w:p w:rsidR="00184685" w:rsidRDefault="00184685" w:rsidP="00F15F5C">
      <w:pPr>
        <w:tabs>
          <w:tab w:val="left" w:pos="2832"/>
        </w:tabs>
      </w:pPr>
    </w:p>
    <w:p w:rsidR="00184685" w:rsidRDefault="00184685" w:rsidP="00F15F5C">
      <w:pPr>
        <w:tabs>
          <w:tab w:val="left" w:pos="2832"/>
        </w:tabs>
      </w:pPr>
    </w:p>
    <w:p w:rsidR="00184685" w:rsidRDefault="00184685" w:rsidP="00F15F5C">
      <w:pPr>
        <w:tabs>
          <w:tab w:val="left" w:pos="2832"/>
        </w:tabs>
      </w:pPr>
    </w:p>
    <w:p w:rsidR="00184685" w:rsidRPr="00855982" w:rsidRDefault="00002F7C" w:rsidP="00184685">
      <w:pPr>
        <w:pStyle w:val="Heading1"/>
      </w:pPr>
      <w:r>
        <w:lastRenderedPageBreak/>
        <w:t>Loading</w:t>
      </w:r>
    </w:p>
    <w:p w:rsidR="00184685" w:rsidRDefault="00002F7C" w:rsidP="00F15F5C">
      <w:pPr>
        <w:tabs>
          <w:tab w:val="left" w:pos="2832"/>
        </w:tabs>
      </w:pPr>
      <w:r>
        <w:t>For the loading of the data initially</w:t>
      </w:r>
      <w:r w:rsidR="00381A81">
        <w:t>,</w:t>
      </w:r>
      <w:r>
        <w:t xml:space="preserve"> we were going to use CSV as we even wrote the web scrape Wikipedia data onto CSV we decided</w:t>
      </w:r>
      <w:r w:rsidR="00381A81">
        <w:t>, however,</w:t>
      </w:r>
      <w:r>
        <w:t xml:space="preserve"> to write both the </w:t>
      </w:r>
      <w:proofErr w:type="spellStart"/>
      <w:r>
        <w:t>results_df</w:t>
      </w:r>
      <w:proofErr w:type="spellEnd"/>
      <w:r>
        <w:t xml:space="preserve">( </w:t>
      </w:r>
      <w:proofErr w:type="spellStart"/>
      <w:r>
        <w:t>Socrata</w:t>
      </w:r>
      <w:proofErr w:type="spellEnd"/>
      <w:r>
        <w:t xml:space="preserve"> data frame) and the </w:t>
      </w:r>
      <w:proofErr w:type="spellStart"/>
      <w:r>
        <w:t>df_prime</w:t>
      </w:r>
      <w:proofErr w:type="spellEnd"/>
      <w:r>
        <w:t xml:space="preserve">(Wikipedia NYT best seller’s data frame) to </w:t>
      </w:r>
      <w:r w:rsidR="00381A81">
        <w:t>SQL</w:t>
      </w:r>
      <w:r>
        <w:t xml:space="preserve"> via </w:t>
      </w:r>
      <w:r w:rsidR="00381A81">
        <w:t>SQL</w:t>
      </w:r>
      <w:r>
        <w:t>ite. Once that was complete</w:t>
      </w:r>
      <w:r w:rsidR="00381A81">
        <w:t>,</w:t>
      </w:r>
      <w:r>
        <w:t xml:space="preserve"> we performed a join via the ISBN. If given more time we would have likely found a better source of ISBNs besides Wikipedia because one thing we noticed was that a book could have multiple ISBNs. We decided that </w:t>
      </w:r>
      <w:r w:rsidR="00381A81">
        <w:t xml:space="preserve">the </w:t>
      </w:r>
      <w:r>
        <w:t>title was a better join than ISBN. While there were only</w:t>
      </w:r>
      <w:r w:rsidR="00381A81">
        <w:t xml:space="preserve"> 15 results with the ISBN join, we ended up having 61 matches with the join on book title name. </w:t>
      </w:r>
    </w:p>
    <w:p w:rsidR="00381A81" w:rsidRDefault="00381A81" w:rsidP="00381A81">
      <w:pPr>
        <w:tabs>
          <w:tab w:val="left" w:pos="2832"/>
        </w:tabs>
        <w:ind w:hanging="900"/>
      </w:pPr>
      <w:r>
        <w:rPr>
          <w:noProof/>
        </w:rPr>
        <w:drawing>
          <wp:inline distT="0" distB="0" distL="0" distR="0" wp14:anchorId="222C50AE" wp14:editId="3B96F230">
            <wp:extent cx="7450875" cy="104601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6882" cy="124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81" w:rsidRDefault="00381A81" w:rsidP="00381A81">
      <w:pPr>
        <w:tabs>
          <w:tab w:val="left" w:pos="2832"/>
        </w:tabs>
        <w:ind w:hanging="1440"/>
        <w:rPr>
          <w:noProof/>
        </w:rPr>
      </w:pPr>
    </w:p>
    <w:p w:rsidR="00381A81" w:rsidRDefault="00381A81" w:rsidP="00381A81">
      <w:pPr>
        <w:ind w:hanging="900"/>
        <w:rPr>
          <w:noProof/>
        </w:rPr>
      </w:pPr>
      <w:r>
        <w:rPr>
          <w:noProof/>
        </w:rPr>
        <w:drawing>
          <wp:inline distT="0" distB="0" distL="0" distR="0" wp14:anchorId="3E4EBA96" wp14:editId="6D58ED86">
            <wp:extent cx="3361034" cy="256309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6399" cy="25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81" w:rsidRPr="00381A81" w:rsidRDefault="00381A81" w:rsidP="00381A81"/>
    <w:sectPr w:rsidR="00381A81" w:rsidRPr="00381A81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19B" w:rsidRDefault="00E0519B" w:rsidP="00855982">
      <w:pPr>
        <w:spacing w:after="0" w:line="240" w:lineRule="auto"/>
      </w:pPr>
      <w:r>
        <w:separator/>
      </w:r>
    </w:p>
  </w:endnote>
  <w:endnote w:type="continuationSeparator" w:id="0">
    <w:p w:rsidR="00E0519B" w:rsidRDefault="00E0519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19B" w:rsidRDefault="00E0519B" w:rsidP="00855982">
      <w:pPr>
        <w:spacing w:after="0" w:line="240" w:lineRule="auto"/>
      </w:pPr>
      <w:r>
        <w:separator/>
      </w:r>
    </w:p>
  </w:footnote>
  <w:footnote w:type="continuationSeparator" w:id="0">
    <w:p w:rsidR="00E0519B" w:rsidRDefault="00E0519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MjA1s7A0NjczMzJT0lEKTi0uzszPAykwrAUAO32dJSwAAAA="/>
  </w:docVars>
  <w:rsids>
    <w:rsidRoot w:val="006529F1"/>
    <w:rsid w:val="00002F7C"/>
    <w:rsid w:val="00184685"/>
    <w:rsid w:val="001D4362"/>
    <w:rsid w:val="00381A81"/>
    <w:rsid w:val="00392A41"/>
    <w:rsid w:val="006529F1"/>
    <w:rsid w:val="007833A7"/>
    <w:rsid w:val="00855982"/>
    <w:rsid w:val="00A10484"/>
    <w:rsid w:val="00B26085"/>
    <w:rsid w:val="00B83857"/>
    <w:rsid w:val="00C04EA6"/>
    <w:rsid w:val="00E0519B"/>
    <w:rsid w:val="00E23547"/>
    <w:rsid w:val="00F15F5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B8BA"/>
  <w15:chartTrackingRefBased/>
  <w15:docId w15:val="{61E129C9-0B20-4D59-AED8-A4216A29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wau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Chidera Nwaubi</dc:creator>
  <cp:lastModifiedBy>Chidera Nwaubi</cp:lastModifiedBy>
  <cp:revision>1</cp:revision>
  <dcterms:created xsi:type="dcterms:W3CDTF">2019-05-18T02:36:00Z</dcterms:created>
  <dcterms:modified xsi:type="dcterms:W3CDTF">2019-05-18T04:48:00Z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